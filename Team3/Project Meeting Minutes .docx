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6065" w14:textId="77777777" w:rsidR="00FE576D" w:rsidRPr="00435446" w:rsidRDefault="00322012" w:rsidP="00435446">
      <w:pPr>
        <w:pStyle w:val="Title"/>
      </w:pPr>
      <w:r>
        <w:rPr>
          <w:caps w:val="0"/>
        </w:rPr>
        <w:t>Project Meeting Minutes</w:t>
      </w:r>
    </w:p>
    <w:p w14:paraId="47AADCD4" w14:textId="77777777" w:rsidR="00FE576D" w:rsidRDefault="00322012">
      <w:pPr>
        <w:pStyle w:val="Subtitle"/>
      </w:pPr>
      <w:r>
        <w:t xml:space="preserve">University of Texas at Arlington, </w:t>
      </w:r>
      <w:r w:rsidR="0080410E">
        <w:t xml:space="preserve">WDM </w:t>
      </w:r>
      <w:r>
        <w:t>Group 3</w:t>
      </w:r>
    </w:p>
    <w:p w14:paraId="00E69E91" w14:textId="77777777" w:rsidR="00FE576D" w:rsidRDefault="00851AA0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2435849581BDBB4897D92ED0420CF86F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80410E">
        <w:t>02/05</w:t>
      </w:r>
      <w:r w:rsidR="007673A4">
        <w:t>/2018</w:t>
      </w:r>
      <w:r w:rsidR="003D2CB5">
        <w:t xml:space="preserve"> |11:00 AM</w:t>
      </w:r>
      <w:r w:rsidR="003B5FCE">
        <w:t xml:space="preserve"> | </w:t>
      </w:r>
      <w:r w:rsidR="00322012">
        <w:rPr>
          <w:rStyle w:val="IntenseEmphasis"/>
        </w:rPr>
        <w:t>Location</w:t>
      </w:r>
      <w:r w:rsidR="00684306">
        <w:t xml:space="preserve"> </w:t>
      </w:r>
      <w:r w:rsidR="00322012">
        <w:t>UTA Central Library</w:t>
      </w:r>
    </w:p>
    <w:sdt>
      <w:sdtPr>
        <w:alias w:val="In attendance:"/>
        <w:tag w:val="In attendance:"/>
        <w:id w:val="-34966697"/>
        <w:placeholder>
          <w:docPart w:val="DC58F8F18EB38B4788DF4BBB378CC714"/>
        </w:placeholder>
        <w:temporary/>
        <w:showingPlcHdr/>
        <w15:appearance w15:val="hidden"/>
      </w:sdtPr>
      <w:sdtEndPr/>
      <w:sdtContent>
        <w:p w14:paraId="2A5DC338" w14:textId="77777777" w:rsidR="00FE576D" w:rsidRDefault="00C54681">
          <w:pPr>
            <w:pStyle w:val="Heading1"/>
          </w:pPr>
          <w:r>
            <w:t>In Attendance</w:t>
          </w:r>
        </w:p>
      </w:sdtContent>
    </w:sdt>
    <w:p w14:paraId="6A170B11" w14:textId="77777777" w:rsidR="003D2CB5" w:rsidRDefault="003D2CB5" w:rsidP="003D2CB5">
      <w:r>
        <w:t>Biswa Ranjan Nanda</w:t>
      </w:r>
    </w:p>
    <w:p w14:paraId="11107AB6" w14:textId="77777777" w:rsidR="003D2CB5" w:rsidRDefault="003D2CB5" w:rsidP="003D2CB5">
      <w:proofErr w:type="spellStart"/>
      <w:r w:rsidRPr="003D2CB5">
        <w:t>Harini</w:t>
      </w:r>
      <w:proofErr w:type="spellEnd"/>
      <w:r w:rsidRPr="003D2CB5">
        <w:t xml:space="preserve"> </w:t>
      </w:r>
      <w:proofErr w:type="spellStart"/>
      <w:r w:rsidRPr="003D2CB5">
        <w:t>Akkanapragada</w:t>
      </w:r>
      <w:proofErr w:type="spellEnd"/>
    </w:p>
    <w:p w14:paraId="404046B9" w14:textId="77777777" w:rsidR="003D2CB5" w:rsidRDefault="003D2CB5" w:rsidP="003D2CB5">
      <w:r w:rsidRPr="003D2CB5">
        <w:t xml:space="preserve">Nagendra Prasad </w:t>
      </w:r>
      <w:proofErr w:type="spellStart"/>
      <w:r w:rsidRPr="003D2CB5">
        <w:t>Kasaghatta</w:t>
      </w:r>
      <w:proofErr w:type="spellEnd"/>
      <w:r w:rsidRPr="003D2CB5">
        <w:t xml:space="preserve"> Ramachandra</w:t>
      </w:r>
    </w:p>
    <w:p w14:paraId="7CE6004B" w14:textId="77777777" w:rsidR="00FE576D" w:rsidRDefault="003D2CB5" w:rsidP="003D2CB5">
      <w:r w:rsidRPr="003D2CB5">
        <w:t xml:space="preserve">Sai </w:t>
      </w:r>
      <w:proofErr w:type="spellStart"/>
      <w:r w:rsidRPr="003D2CB5">
        <w:t>Pratim</w:t>
      </w:r>
      <w:proofErr w:type="spellEnd"/>
      <w:r w:rsidRPr="003D2CB5">
        <w:t xml:space="preserve"> </w:t>
      </w:r>
      <w:proofErr w:type="spellStart"/>
      <w:r w:rsidRPr="003D2CB5">
        <w:t>Nagumotu</w:t>
      </w:r>
      <w:proofErr w:type="spellEnd"/>
    </w:p>
    <w:p w14:paraId="1EA63C54" w14:textId="77777777" w:rsidR="003D2CB5" w:rsidRPr="003D2CB5" w:rsidRDefault="003D2CB5" w:rsidP="003D2CB5">
      <w:proofErr w:type="spellStart"/>
      <w:r w:rsidRPr="003D2CB5">
        <w:t>Venkata</w:t>
      </w:r>
      <w:proofErr w:type="spellEnd"/>
      <w:r w:rsidRPr="003D2CB5">
        <w:t xml:space="preserve"> </w:t>
      </w:r>
      <w:proofErr w:type="spellStart"/>
      <w:r w:rsidRPr="003D2CB5">
        <w:t>Pushyahass</w:t>
      </w:r>
      <w:proofErr w:type="spellEnd"/>
      <w:r w:rsidRPr="003D2CB5">
        <w:t xml:space="preserve"> Reddy </w:t>
      </w:r>
      <w:proofErr w:type="spellStart"/>
      <w:r w:rsidRPr="003D2CB5">
        <w:t>Obulapu</w:t>
      </w:r>
      <w:proofErr w:type="spellEnd"/>
    </w:p>
    <w:p w14:paraId="6A651863" w14:textId="77777777" w:rsidR="003D2CB5" w:rsidRPr="003D2CB5" w:rsidRDefault="003D2CB5" w:rsidP="003D2CB5">
      <w:pPr>
        <w:spacing w:before="0" w:after="0"/>
      </w:pPr>
      <w:proofErr w:type="spellStart"/>
      <w:r w:rsidRPr="003D2CB5">
        <w:t>Shravya</w:t>
      </w:r>
      <w:proofErr w:type="spellEnd"/>
      <w:r w:rsidRPr="003D2CB5">
        <w:t xml:space="preserve"> </w:t>
      </w:r>
      <w:proofErr w:type="spellStart"/>
      <w:r w:rsidRPr="003D2CB5">
        <w:t>Srivasavi</w:t>
      </w:r>
      <w:proofErr w:type="spellEnd"/>
      <w:r w:rsidRPr="003D2CB5">
        <w:t xml:space="preserve"> </w:t>
      </w:r>
      <w:proofErr w:type="spellStart"/>
      <w:r w:rsidRPr="003D2CB5">
        <w:t>Arram</w:t>
      </w:r>
      <w:proofErr w:type="spellEnd"/>
    </w:p>
    <w:p w14:paraId="43657ECF" w14:textId="79D7C392" w:rsidR="00FE576D" w:rsidRPr="00C54681" w:rsidRDefault="00973341">
      <w:pPr>
        <w:pStyle w:val="Heading1"/>
      </w:pPr>
      <w:r>
        <w:t>Agenda</w:t>
      </w:r>
    </w:p>
    <w:p w14:paraId="27BE93CE" w14:textId="77777777" w:rsidR="00322012" w:rsidRDefault="00322012" w:rsidP="00322012">
      <w:pPr>
        <w:pStyle w:val="ListParagraph"/>
        <w:numPr>
          <w:ilvl w:val="0"/>
          <w:numId w:val="19"/>
        </w:numPr>
      </w:pPr>
      <w:r>
        <w:t>Introduction of all team members</w:t>
      </w:r>
    </w:p>
    <w:p w14:paraId="5539200C" w14:textId="77777777" w:rsidR="00322012" w:rsidRDefault="00322012" w:rsidP="00322012">
      <w:pPr>
        <w:pStyle w:val="ListParagraph"/>
        <w:numPr>
          <w:ilvl w:val="0"/>
          <w:numId w:val="19"/>
        </w:numPr>
      </w:pPr>
      <w:r>
        <w:t>Understand the Project Requirement</w:t>
      </w:r>
    </w:p>
    <w:p w14:paraId="0B8F60E0" w14:textId="77777777" w:rsidR="00322012" w:rsidRDefault="00322012" w:rsidP="00322012">
      <w:pPr>
        <w:pStyle w:val="ListParagraph"/>
        <w:numPr>
          <w:ilvl w:val="0"/>
          <w:numId w:val="19"/>
        </w:numPr>
      </w:pPr>
      <w:r>
        <w:t xml:space="preserve">Brainstorming / </w:t>
      </w:r>
      <w:r w:rsidR="00C57918">
        <w:t xml:space="preserve">Evolution of </w:t>
      </w:r>
      <w:r>
        <w:t xml:space="preserve">Ideas </w:t>
      </w:r>
    </w:p>
    <w:p w14:paraId="16843629" w14:textId="77777777" w:rsidR="00C57918" w:rsidRDefault="00C57918" w:rsidP="00322012">
      <w:pPr>
        <w:pStyle w:val="ListParagraph"/>
        <w:numPr>
          <w:ilvl w:val="0"/>
          <w:numId w:val="19"/>
        </w:numPr>
      </w:pPr>
      <w:r>
        <w:t>Work allocation to the team members</w:t>
      </w:r>
    </w:p>
    <w:p w14:paraId="54F9FAC8" w14:textId="08D7C1F4" w:rsidR="00322012" w:rsidRDefault="00322012"/>
    <w:p w14:paraId="583856B3" w14:textId="3BF223B8" w:rsidR="00973341" w:rsidRDefault="00973341" w:rsidP="00973341">
      <w:pPr>
        <w:pStyle w:val="Heading1"/>
      </w:pPr>
      <w:r>
        <w:t>Progress</w:t>
      </w:r>
      <w:r w:rsidR="00A225BA">
        <w:t xml:space="preserve"> Status</w:t>
      </w:r>
    </w:p>
    <w:p w14:paraId="7FD80BF7" w14:textId="77777777" w:rsidR="00973341" w:rsidRDefault="00973341" w:rsidP="00973341">
      <w:pPr>
        <w:pStyle w:val="ListParagraph"/>
        <w:numPr>
          <w:ilvl w:val="0"/>
          <w:numId w:val="19"/>
        </w:numPr>
      </w:pPr>
      <w:r>
        <w:t>Stage 1 completion: Documentation with the Understanding and description of the project.</w:t>
      </w:r>
    </w:p>
    <w:p w14:paraId="62E14649" w14:textId="77777777" w:rsidR="00973341" w:rsidRPr="00973341" w:rsidRDefault="00973341" w:rsidP="00973341"/>
    <w:p w14:paraId="1516A2B3" w14:textId="77777777" w:rsidR="00FE576D" w:rsidRDefault="00851AA0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747A46BA8DBFF489CE26B254C8ED223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206C70EA" w14:textId="77777777" w:rsidR="00FE576D" w:rsidRDefault="007673A4">
      <w:r>
        <w:t>02/12/2018 | 11:00 AM</w:t>
      </w:r>
      <w:r w:rsidR="003B5FCE">
        <w:t xml:space="preserve">, </w:t>
      </w:r>
      <w:r>
        <w:t>UTA Central Library</w:t>
      </w:r>
    </w:p>
    <w:p w14:paraId="7B348A36" w14:textId="4061FCEC" w:rsidR="00774146" w:rsidRDefault="00774146"/>
    <w:p w14:paraId="0A30C4A0" w14:textId="0BF3EE44" w:rsidR="004E5BF8" w:rsidRDefault="004E5BF8"/>
    <w:p w14:paraId="28086CC3" w14:textId="6641484F" w:rsidR="004E5BF8" w:rsidRDefault="004E5BF8"/>
    <w:p w14:paraId="717FE5DF" w14:textId="52A2A0C9" w:rsidR="004E5BF8" w:rsidRDefault="004E5BF8"/>
    <w:p w14:paraId="43FF13C3" w14:textId="2BA60A64" w:rsidR="004E5BF8" w:rsidRDefault="004E5BF8"/>
    <w:p w14:paraId="1BE95D0C" w14:textId="62A34A1B" w:rsidR="004E5BF8" w:rsidRDefault="004E5BF8"/>
    <w:p w14:paraId="2D5EE938" w14:textId="2D25C30A" w:rsidR="004E5BF8" w:rsidRDefault="004E5BF8"/>
    <w:p w14:paraId="1CB82B3B" w14:textId="605F2CAE" w:rsidR="004E5BF8" w:rsidRDefault="004E5BF8"/>
    <w:p w14:paraId="3E41FC88" w14:textId="0481C7C6" w:rsidR="004E5BF8" w:rsidRDefault="004E5BF8"/>
    <w:p w14:paraId="01D9ACA8" w14:textId="16C16593" w:rsidR="004E5BF8" w:rsidRDefault="004E5BF8"/>
    <w:p w14:paraId="76B20BDA" w14:textId="77777777" w:rsidR="004E5BF8" w:rsidRPr="00435446" w:rsidRDefault="004E5BF8" w:rsidP="004E5BF8">
      <w:pPr>
        <w:pStyle w:val="Title"/>
      </w:pPr>
      <w:r>
        <w:rPr>
          <w:caps w:val="0"/>
        </w:rPr>
        <w:lastRenderedPageBreak/>
        <w:t>Project Meeting Minutes</w:t>
      </w:r>
    </w:p>
    <w:p w14:paraId="277DAC93" w14:textId="77777777" w:rsidR="004E5BF8" w:rsidRDefault="004E5BF8" w:rsidP="004E5BF8">
      <w:pPr>
        <w:pStyle w:val="Subtitle"/>
      </w:pPr>
      <w:r>
        <w:t>University of Texas at Arlington, WDM Group 3</w:t>
      </w:r>
    </w:p>
    <w:p w14:paraId="1B5238FB" w14:textId="5187DBE4" w:rsidR="004E5BF8" w:rsidRDefault="004E5BF8" w:rsidP="004E5BF8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-2071717217"/>
          <w:placeholder>
            <w:docPart w:val="5FC31ACB197DEF4B9653028320FD8594"/>
          </w:placeholder>
          <w:temporary/>
          <w:showingPlcHdr/>
          <w15:appearance w15:val="hidden"/>
        </w:sdtPr>
        <w:sdtContent>
          <w:r w:rsidRPr="00AB3E35">
            <w:rPr>
              <w:rStyle w:val="IntenseEmphasis"/>
            </w:rPr>
            <w:t>Date | time</w:t>
          </w:r>
        </w:sdtContent>
      </w:sdt>
      <w:r>
        <w:rPr>
          <w:rStyle w:val="IntenseEmphasis"/>
        </w:rPr>
        <w:t xml:space="preserve"> </w:t>
      </w:r>
      <w:r>
        <w:t>02/12</w:t>
      </w:r>
      <w:r>
        <w:t xml:space="preserve">/2018 |11:00 AM | </w:t>
      </w:r>
      <w:r>
        <w:rPr>
          <w:rStyle w:val="IntenseEmphasis"/>
        </w:rPr>
        <w:t>Location</w:t>
      </w:r>
      <w:r>
        <w:t xml:space="preserve"> UTA Central Library</w:t>
      </w:r>
    </w:p>
    <w:p w14:paraId="10F625C2" w14:textId="1C07AA89" w:rsidR="00B8361C" w:rsidRDefault="00B8361C" w:rsidP="00B8361C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1478039539"/>
          <w:placeholder>
            <w:docPart w:val="F4F988B40CD1C1408124019B130EC410"/>
          </w:placeholder>
          <w:temporary/>
          <w:showingPlcHdr/>
          <w15:appearance w15:val="hidden"/>
        </w:sdtPr>
        <w:sdtContent>
          <w:r w:rsidRPr="00AB3E35">
            <w:rPr>
              <w:rStyle w:val="IntenseEmphasis"/>
            </w:rPr>
            <w:t>Date | time</w:t>
          </w:r>
        </w:sdtContent>
      </w:sdt>
      <w:r>
        <w:rPr>
          <w:rStyle w:val="IntenseEmphasis"/>
        </w:rPr>
        <w:t xml:space="preserve"> </w:t>
      </w:r>
      <w:r>
        <w:t>02/</w:t>
      </w:r>
      <w:r w:rsidR="00F9224C">
        <w:t>25</w:t>
      </w:r>
      <w:r>
        <w:t>/2018</w:t>
      </w:r>
      <w:r w:rsidR="00F9224C">
        <w:t xml:space="preserve"> |03:30 PM</w:t>
      </w:r>
      <w:r>
        <w:t xml:space="preserve"> | </w:t>
      </w:r>
      <w:r>
        <w:rPr>
          <w:rStyle w:val="IntenseEmphasis"/>
        </w:rPr>
        <w:t>Location</w:t>
      </w:r>
      <w:r>
        <w:t xml:space="preserve"> </w:t>
      </w:r>
      <w:r>
        <w:t>Meadow Run Club House</w:t>
      </w:r>
    </w:p>
    <w:p w14:paraId="640B9982" w14:textId="13888791" w:rsidR="00B8361C" w:rsidRDefault="00F9224C" w:rsidP="00F9224C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1337269859"/>
          <w:placeholder>
            <w:docPart w:val="CA5D89E940775141B788F7E034A6CD92"/>
          </w:placeholder>
          <w:temporary/>
          <w:showingPlcHdr/>
          <w15:appearance w15:val="hidden"/>
        </w:sdtPr>
        <w:sdtContent>
          <w:r w:rsidRPr="00AB3E35">
            <w:rPr>
              <w:rStyle w:val="IntenseEmphasis"/>
            </w:rPr>
            <w:t>Date | time</w:t>
          </w:r>
        </w:sdtContent>
      </w:sdt>
      <w:r>
        <w:rPr>
          <w:rStyle w:val="IntenseEmphasis"/>
        </w:rPr>
        <w:t xml:space="preserve"> </w:t>
      </w:r>
      <w:r>
        <w:t>03</w:t>
      </w:r>
      <w:r>
        <w:t>/</w:t>
      </w:r>
      <w:r>
        <w:t>10</w:t>
      </w:r>
      <w:r>
        <w:t xml:space="preserve">/2018 |03:30 PM | </w:t>
      </w:r>
      <w:r>
        <w:rPr>
          <w:rStyle w:val="IntenseEmphasis"/>
        </w:rPr>
        <w:t>Location</w:t>
      </w:r>
      <w:r>
        <w:t xml:space="preserve"> Meadow Run Club House</w:t>
      </w:r>
    </w:p>
    <w:sdt>
      <w:sdtPr>
        <w:alias w:val="In attendance:"/>
        <w:tag w:val="In attendance:"/>
        <w:id w:val="-2023921074"/>
        <w:placeholder>
          <w:docPart w:val="30B3869B8395224F86CAD7AD5898B7F1"/>
        </w:placeholder>
        <w:temporary/>
        <w:showingPlcHdr/>
        <w15:appearance w15:val="hidden"/>
      </w:sdtPr>
      <w:sdtContent>
        <w:p w14:paraId="3C60A3CA" w14:textId="77777777" w:rsidR="004E5BF8" w:rsidRDefault="004E5BF8" w:rsidP="004E5BF8">
          <w:pPr>
            <w:pStyle w:val="Heading1"/>
          </w:pPr>
          <w:r>
            <w:t>In Attendance</w:t>
          </w:r>
        </w:p>
      </w:sdtContent>
    </w:sdt>
    <w:p w14:paraId="62785579" w14:textId="77777777" w:rsidR="004E5BF8" w:rsidRDefault="004E5BF8" w:rsidP="004E5BF8">
      <w:r>
        <w:t>Biswa Ranjan Nanda</w:t>
      </w:r>
    </w:p>
    <w:p w14:paraId="3D73DBAC" w14:textId="77777777" w:rsidR="004E5BF8" w:rsidRDefault="004E5BF8" w:rsidP="004E5BF8">
      <w:proofErr w:type="spellStart"/>
      <w:r w:rsidRPr="003D2CB5">
        <w:t>Harini</w:t>
      </w:r>
      <w:proofErr w:type="spellEnd"/>
      <w:r w:rsidRPr="003D2CB5">
        <w:t xml:space="preserve"> </w:t>
      </w:r>
      <w:proofErr w:type="spellStart"/>
      <w:r w:rsidRPr="003D2CB5">
        <w:t>Akkanapragada</w:t>
      </w:r>
      <w:proofErr w:type="spellEnd"/>
    </w:p>
    <w:p w14:paraId="20BF31B9" w14:textId="77777777" w:rsidR="004E5BF8" w:rsidRDefault="004E5BF8" w:rsidP="004E5BF8">
      <w:r w:rsidRPr="003D2CB5">
        <w:t xml:space="preserve">Nagendra Prasad </w:t>
      </w:r>
      <w:proofErr w:type="spellStart"/>
      <w:r w:rsidRPr="003D2CB5">
        <w:t>Kasaghatta</w:t>
      </w:r>
      <w:proofErr w:type="spellEnd"/>
      <w:r w:rsidRPr="003D2CB5">
        <w:t xml:space="preserve"> Ramachandra</w:t>
      </w:r>
    </w:p>
    <w:p w14:paraId="61E350AF" w14:textId="77777777" w:rsidR="004E5BF8" w:rsidRDefault="004E5BF8" w:rsidP="004E5BF8">
      <w:r w:rsidRPr="003D2CB5">
        <w:t xml:space="preserve">Sai </w:t>
      </w:r>
      <w:proofErr w:type="spellStart"/>
      <w:r w:rsidRPr="003D2CB5">
        <w:t>Pratim</w:t>
      </w:r>
      <w:proofErr w:type="spellEnd"/>
      <w:r w:rsidRPr="003D2CB5">
        <w:t xml:space="preserve"> </w:t>
      </w:r>
      <w:proofErr w:type="spellStart"/>
      <w:r w:rsidRPr="003D2CB5">
        <w:t>Nagumotu</w:t>
      </w:r>
      <w:proofErr w:type="spellEnd"/>
    </w:p>
    <w:p w14:paraId="689B388A" w14:textId="77777777" w:rsidR="004E5BF8" w:rsidRPr="003D2CB5" w:rsidRDefault="004E5BF8" w:rsidP="004E5BF8">
      <w:proofErr w:type="spellStart"/>
      <w:r w:rsidRPr="003D2CB5">
        <w:t>Venkata</w:t>
      </w:r>
      <w:proofErr w:type="spellEnd"/>
      <w:r w:rsidRPr="003D2CB5">
        <w:t xml:space="preserve"> </w:t>
      </w:r>
      <w:proofErr w:type="spellStart"/>
      <w:r w:rsidRPr="003D2CB5">
        <w:t>Pushyahass</w:t>
      </w:r>
      <w:proofErr w:type="spellEnd"/>
      <w:r w:rsidRPr="003D2CB5">
        <w:t xml:space="preserve"> Reddy </w:t>
      </w:r>
      <w:proofErr w:type="spellStart"/>
      <w:r w:rsidRPr="003D2CB5">
        <w:t>Obulapu</w:t>
      </w:r>
      <w:proofErr w:type="spellEnd"/>
    </w:p>
    <w:p w14:paraId="25D506B6" w14:textId="77777777" w:rsidR="004E5BF8" w:rsidRPr="003D2CB5" w:rsidRDefault="004E5BF8" w:rsidP="004E5BF8">
      <w:pPr>
        <w:spacing w:before="0" w:after="0"/>
      </w:pPr>
      <w:proofErr w:type="spellStart"/>
      <w:r w:rsidRPr="003D2CB5">
        <w:t>Shravya</w:t>
      </w:r>
      <w:proofErr w:type="spellEnd"/>
      <w:r w:rsidRPr="003D2CB5">
        <w:t xml:space="preserve"> </w:t>
      </w:r>
      <w:proofErr w:type="spellStart"/>
      <w:r w:rsidRPr="003D2CB5">
        <w:t>Srivasavi</w:t>
      </w:r>
      <w:proofErr w:type="spellEnd"/>
      <w:r w:rsidRPr="003D2CB5">
        <w:t xml:space="preserve"> </w:t>
      </w:r>
      <w:proofErr w:type="spellStart"/>
      <w:r w:rsidRPr="003D2CB5">
        <w:t>Arram</w:t>
      </w:r>
      <w:proofErr w:type="spellEnd"/>
    </w:p>
    <w:p w14:paraId="786F4244" w14:textId="77777777" w:rsidR="004E5BF8" w:rsidRPr="00C54681" w:rsidRDefault="004E5BF8" w:rsidP="004E5BF8">
      <w:pPr>
        <w:pStyle w:val="Heading1"/>
      </w:pPr>
      <w:r>
        <w:t>Agenda</w:t>
      </w:r>
    </w:p>
    <w:p w14:paraId="3F3A1CF0" w14:textId="6223AF26" w:rsidR="004E5BF8" w:rsidRDefault="004E5BF8" w:rsidP="004E5BF8">
      <w:pPr>
        <w:pStyle w:val="ListParagraph"/>
        <w:numPr>
          <w:ilvl w:val="0"/>
          <w:numId w:val="19"/>
        </w:numPr>
      </w:pPr>
      <w:r>
        <w:t>Planning of layouts</w:t>
      </w:r>
    </w:p>
    <w:p w14:paraId="0E031DAC" w14:textId="09D27A52" w:rsidR="004E5BF8" w:rsidRDefault="004E5BF8" w:rsidP="004E5BF8">
      <w:pPr>
        <w:pStyle w:val="ListParagraph"/>
        <w:numPr>
          <w:ilvl w:val="0"/>
          <w:numId w:val="19"/>
        </w:numPr>
      </w:pPr>
      <w:r>
        <w:t>Number of pages to be worked on</w:t>
      </w:r>
    </w:p>
    <w:p w14:paraId="6AAB618C" w14:textId="6AD9672A" w:rsidR="004E5BF8" w:rsidRDefault="004E5BF8" w:rsidP="004E5BF8">
      <w:pPr>
        <w:pStyle w:val="ListParagraph"/>
        <w:numPr>
          <w:ilvl w:val="0"/>
          <w:numId w:val="19"/>
        </w:numPr>
      </w:pPr>
      <w:r>
        <w:t xml:space="preserve">Roles and responsibility </w:t>
      </w:r>
    </w:p>
    <w:p w14:paraId="48D7AC5C" w14:textId="34BB204A" w:rsidR="004E5BF8" w:rsidRDefault="004E5BF8" w:rsidP="004E5BF8">
      <w:pPr>
        <w:pStyle w:val="ListParagraph"/>
        <w:numPr>
          <w:ilvl w:val="0"/>
          <w:numId w:val="19"/>
        </w:numPr>
      </w:pPr>
      <w:r>
        <w:t>Distribution/allotment of pages to the team members</w:t>
      </w:r>
    </w:p>
    <w:p w14:paraId="3374E7D3" w14:textId="77777777" w:rsidR="004E5BF8" w:rsidRDefault="004E5BF8" w:rsidP="004E5BF8"/>
    <w:p w14:paraId="26EE4BD1" w14:textId="77777777" w:rsidR="004E5BF8" w:rsidRDefault="004E5BF8" w:rsidP="004E5BF8">
      <w:pPr>
        <w:pStyle w:val="Heading1"/>
      </w:pPr>
      <w:r>
        <w:t>Progress Status</w:t>
      </w:r>
    </w:p>
    <w:p w14:paraId="1EDF5351" w14:textId="3157B483" w:rsidR="004E5BF8" w:rsidRDefault="004E5BF8" w:rsidP="004E5BF8">
      <w:pPr>
        <w:pStyle w:val="ListParagraph"/>
        <w:numPr>
          <w:ilvl w:val="0"/>
          <w:numId w:val="19"/>
        </w:numPr>
      </w:pPr>
      <w:r>
        <w:t>Stage 2</w:t>
      </w:r>
      <w:r>
        <w:t xml:space="preserve"> completion: Documentation with the Understanding and description of the project.</w:t>
      </w:r>
    </w:p>
    <w:p w14:paraId="0CB4E1FB" w14:textId="68AAF41F" w:rsidR="004E5BF8" w:rsidRDefault="004E5BF8" w:rsidP="004E5BF8">
      <w:pPr>
        <w:pStyle w:val="ListParagraph"/>
        <w:numPr>
          <w:ilvl w:val="0"/>
          <w:numId w:val="19"/>
        </w:numPr>
      </w:pPr>
      <w:r>
        <w:t>Started working on the database preparation, ER Diagram h</w:t>
      </w:r>
      <w:r w:rsidR="00B8361C">
        <w:t>as been prepared to give the Sc</w:t>
      </w:r>
      <w:r>
        <w:t>h</w:t>
      </w:r>
      <w:r w:rsidR="00B8361C">
        <w:t>e</w:t>
      </w:r>
      <w:r>
        <w:t>ma details of the Database</w:t>
      </w:r>
    </w:p>
    <w:p w14:paraId="1A588429" w14:textId="006D9120" w:rsidR="004E5BF8" w:rsidRDefault="004E5BF8" w:rsidP="004E5BF8">
      <w:pPr>
        <w:pStyle w:val="ListParagraph"/>
        <w:numPr>
          <w:ilvl w:val="0"/>
          <w:numId w:val="19"/>
        </w:numPr>
      </w:pPr>
      <w:r>
        <w:t xml:space="preserve">Various frontend webpages </w:t>
      </w:r>
      <w:r w:rsidR="00B8361C">
        <w:t>have</w:t>
      </w:r>
      <w:r>
        <w:t xml:space="preserve"> been completed to move ahead with the design</w:t>
      </w:r>
      <w:r w:rsidR="00B8361C">
        <w:t>ed/planned layouts</w:t>
      </w:r>
    </w:p>
    <w:p w14:paraId="788BFB5A" w14:textId="77777777" w:rsidR="004E5BF8" w:rsidRPr="00973341" w:rsidRDefault="004E5BF8" w:rsidP="004E5BF8"/>
    <w:p w14:paraId="2D369CFD" w14:textId="77777777" w:rsidR="004E5BF8" w:rsidRDefault="004E5BF8" w:rsidP="004E5BF8">
      <w:pPr>
        <w:pStyle w:val="Heading1"/>
      </w:pPr>
      <w:sdt>
        <w:sdtPr>
          <w:alias w:val="Next meeting:"/>
          <w:tag w:val="Next meeting:"/>
          <w:id w:val="-2020143412"/>
          <w:placeholder>
            <w:docPart w:val="98514DF891DFAB41A6881024771295E3"/>
          </w:placeholder>
          <w:temporary/>
          <w:showingPlcHdr/>
          <w15:appearance w15:val="hidden"/>
        </w:sdtPr>
        <w:sdtContent>
          <w:r>
            <w:t>Next Meeting</w:t>
          </w:r>
        </w:sdtContent>
      </w:sdt>
    </w:p>
    <w:p w14:paraId="233161F7" w14:textId="702B878E" w:rsidR="004E5BF8" w:rsidRDefault="006C7642" w:rsidP="004E5BF8">
      <w:r>
        <w:t>03/20</w:t>
      </w:r>
      <w:r w:rsidR="004E5BF8">
        <w:t xml:space="preserve">/2018 | </w:t>
      </w:r>
      <w:bookmarkStart w:id="0" w:name="_GoBack"/>
      <w:bookmarkEnd w:id="0"/>
      <w:r w:rsidR="004E5BF8">
        <w:t>11:00 AM, UTA Central Library</w:t>
      </w:r>
    </w:p>
    <w:p w14:paraId="14628941" w14:textId="77777777" w:rsidR="004E5BF8" w:rsidRDefault="004E5BF8"/>
    <w:sectPr w:rsidR="004E5BF8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2275" w14:textId="77777777" w:rsidR="00851AA0" w:rsidRDefault="00851AA0">
      <w:r>
        <w:separator/>
      </w:r>
    </w:p>
  </w:endnote>
  <w:endnote w:type="continuationSeparator" w:id="0">
    <w:p w14:paraId="2A4B5D29" w14:textId="77777777" w:rsidR="00851AA0" w:rsidRDefault="0085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AC22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AD5F1" w14:textId="77777777" w:rsidR="00851AA0" w:rsidRDefault="00851AA0">
      <w:r>
        <w:separator/>
      </w:r>
    </w:p>
  </w:footnote>
  <w:footnote w:type="continuationSeparator" w:id="0">
    <w:p w14:paraId="56FD6697" w14:textId="77777777" w:rsidR="00851AA0" w:rsidRDefault="00851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34551"/>
    <w:multiLevelType w:val="hybridMultilevel"/>
    <w:tmpl w:val="E536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B5"/>
    <w:rsid w:val="00022357"/>
    <w:rsid w:val="00081D4D"/>
    <w:rsid w:val="000D1B9D"/>
    <w:rsid w:val="000F21A5"/>
    <w:rsid w:val="002A2B44"/>
    <w:rsid w:val="002A3FCB"/>
    <w:rsid w:val="002D3701"/>
    <w:rsid w:val="00322012"/>
    <w:rsid w:val="003871FA"/>
    <w:rsid w:val="003B5FCE"/>
    <w:rsid w:val="003D2CB5"/>
    <w:rsid w:val="00402E7E"/>
    <w:rsid w:val="00416222"/>
    <w:rsid w:val="00424F9F"/>
    <w:rsid w:val="00435446"/>
    <w:rsid w:val="004E5BF8"/>
    <w:rsid w:val="004F4532"/>
    <w:rsid w:val="0058206D"/>
    <w:rsid w:val="005D2056"/>
    <w:rsid w:val="00684306"/>
    <w:rsid w:val="006A6018"/>
    <w:rsid w:val="006C7642"/>
    <w:rsid w:val="007173EB"/>
    <w:rsid w:val="007638A6"/>
    <w:rsid w:val="007673A4"/>
    <w:rsid w:val="00774146"/>
    <w:rsid w:val="00786D8E"/>
    <w:rsid w:val="0080410E"/>
    <w:rsid w:val="00851AA0"/>
    <w:rsid w:val="00883FFD"/>
    <w:rsid w:val="008E1349"/>
    <w:rsid w:val="00907EA5"/>
    <w:rsid w:val="009579FE"/>
    <w:rsid w:val="00964547"/>
    <w:rsid w:val="00973341"/>
    <w:rsid w:val="00A225BA"/>
    <w:rsid w:val="00A30115"/>
    <w:rsid w:val="00AB3E35"/>
    <w:rsid w:val="00B51AD7"/>
    <w:rsid w:val="00B8361C"/>
    <w:rsid w:val="00C04B20"/>
    <w:rsid w:val="00C41E6E"/>
    <w:rsid w:val="00C54681"/>
    <w:rsid w:val="00C57918"/>
    <w:rsid w:val="00C7447B"/>
    <w:rsid w:val="00CE41FE"/>
    <w:rsid w:val="00DB7E50"/>
    <w:rsid w:val="00E60A93"/>
    <w:rsid w:val="00F9136A"/>
    <w:rsid w:val="00F9224C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7D855D"/>
  <w15:chartTrackingRefBased/>
  <w15:docId w15:val="{1626E1B2-9D61-E448-8425-6CF3409E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swananda/Library/Containers/com.microsoft.Word/Data/Library/Application%20Support/Microsoft/Office/16.0/DTS/Search/%7bDF7ECFE2-7B01-5C49-9C76-262E9B2C9C07%7dtf034630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5849581BDBB4897D92ED0420CF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E9271-3B5F-994D-8610-D2EB7AD75EB1}"/>
      </w:docPartPr>
      <w:docPartBody>
        <w:p w:rsidR="00DD663E" w:rsidRDefault="00CB4885">
          <w:pPr>
            <w:pStyle w:val="2435849581BDBB4897D92ED0420CF86F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DC58F8F18EB38B4788DF4BBB378CC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ACD50-D8A7-D845-AC92-BDF2737D7759}"/>
      </w:docPartPr>
      <w:docPartBody>
        <w:p w:rsidR="00DD663E" w:rsidRDefault="00CB4885">
          <w:pPr>
            <w:pStyle w:val="DC58F8F18EB38B4788DF4BBB378CC714"/>
          </w:pPr>
          <w:r>
            <w:t>In Attendance</w:t>
          </w:r>
        </w:p>
      </w:docPartBody>
    </w:docPart>
    <w:docPart>
      <w:docPartPr>
        <w:name w:val="E747A46BA8DBFF489CE26B254C8ED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542F2-E3D8-1D42-80CB-4DF524B12DAF}"/>
      </w:docPartPr>
      <w:docPartBody>
        <w:p w:rsidR="00DD663E" w:rsidRDefault="00CB4885">
          <w:pPr>
            <w:pStyle w:val="E747A46BA8DBFF489CE26B254C8ED223"/>
          </w:pPr>
          <w:r>
            <w:t>Next Meeting</w:t>
          </w:r>
        </w:p>
      </w:docPartBody>
    </w:docPart>
    <w:docPart>
      <w:docPartPr>
        <w:name w:val="5FC31ACB197DEF4B9653028320FD8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842B-025A-3B4E-9170-364A68BA7665}"/>
      </w:docPartPr>
      <w:docPartBody>
        <w:p w:rsidR="00000000" w:rsidRDefault="00DD663E" w:rsidP="00DD663E">
          <w:pPr>
            <w:pStyle w:val="5FC31ACB197DEF4B9653028320FD8594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30B3869B8395224F86CAD7AD5898B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4CAB4-7644-4E44-AE2C-453E41856C0F}"/>
      </w:docPartPr>
      <w:docPartBody>
        <w:p w:rsidR="00000000" w:rsidRDefault="00DD663E" w:rsidP="00DD663E">
          <w:pPr>
            <w:pStyle w:val="30B3869B8395224F86CAD7AD5898B7F1"/>
          </w:pPr>
          <w:r>
            <w:t>In Attendance</w:t>
          </w:r>
        </w:p>
      </w:docPartBody>
    </w:docPart>
    <w:docPart>
      <w:docPartPr>
        <w:name w:val="98514DF891DFAB41A688102477129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FBC80-DAC7-1B47-9FB4-5FFD4607A2EA}"/>
      </w:docPartPr>
      <w:docPartBody>
        <w:p w:rsidR="00000000" w:rsidRDefault="00DD663E" w:rsidP="00DD663E">
          <w:pPr>
            <w:pStyle w:val="98514DF891DFAB41A6881024771295E3"/>
          </w:pPr>
          <w:r>
            <w:t>Next Meeting</w:t>
          </w:r>
        </w:p>
      </w:docPartBody>
    </w:docPart>
    <w:docPart>
      <w:docPartPr>
        <w:name w:val="F4F988B40CD1C1408124019B130EC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046CF-55D6-6E44-9D71-16F56A9FF061}"/>
      </w:docPartPr>
      <w:docPartBody>
        <w:p w:rsidR="00000000" w:rsidRDefault="00DD663E" w:rsidP="00DD663E">
          <w:pPr>
            <w:pStyle w:val="F4F988B40CD1C1408124019B130EC410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CA5D89E940775141B788F7E034A6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BCB91-ECEB-6F47-901A-29ED6C9DF305}"/>
      </w:docPartPr>
      <w:docPartBody>
        <w:p w:rsidR="00000000" w:rsidRDefault="00DD663E" w:rsidP="00DD663E">
          <w:pPr>
            <w:pStyle w:val="CA5D89E940775141B788F7E034A6CD92"/>
          </w:pPr>
          <w:r w:rsidRPr="00AB3E35">
            <w:rPr>
              <w:rStyle w:val="IntenseEmphasis"/>
            </w:rPr>
            <w:t>Date | 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85"/>
    <w:rsid w:val="00417DE5"/>
    <w:rsid w:val="00CB4885"/>
    <w:rsid w:val="00D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5F8D95D75CB74388A7CC2FF7D1E21A">
    <w:name w:val="505F8D95D75CB74388A7CC2FF7D1E21A"/>
  </w:style>
  <w:style w:type="paragraph" w:customStyle="1" w:styleId="99E4B713BBABA1449B919C4C0D23D61B">
    <w:name w:val="99E4B713BBABA1449B919C4C0D23D61B"/>
  </w:style>
  <w:style w:type="character" w:styleId="IntenseEmphasis">
    <w:name w:val="Intense Emphasis"/>
    <w:basedOn w:val="DefaultParagraphFont"/>
    <w:uiPriority w:val="6"/>
    <w:unhideWhenUsed/>
    <w:qFormat/>
    <w:rsid w:val="00DD663E"/>
    <w:rPr>
      <w:i/>
      <w:iCs/>
      <w:color w:val="833C0B" w:themeColor="accent2" w:themeShade="80"/>
    </w:rPr>
  </w:style>
  <w:style w:type="paragraph" w:customStyle="1" w:styleId="2435849581BDBB4897D92ED0420CF86F">
    <w:name w:val="2435849581BDBB4897D92ED0420CF86F"/>
  </w:style>
  <w:style w:type="paragraph" w:customStyle="1" w:styleId="5B9F9F24B8854E48AA733BF312DBEDEC">
    <w:name w:val="5B9F9F24B8854E48AA733BF312DBEDEC"/>
  </w:style>
  <w:style w:type="paragraph" w:customStyle="1" w:styleId="F8B864E30FCBA6478001EB4CD3CE8904">
    <w:name w:val="F8B864E30FCBA6478001EB4CD3CE8904"/>
  </w:style>
  <w:style w:type="paragraph" w:customStyle="1" w:styleId="7A360B0DA377DF469E472FB57C7EC50B">
    <w:name w:val="7A360B0DA377DF469E472FB57C7EC50B"/>
  </w:style>
  <w:style w:type="paragraph" w:customStyle="1" w:styleId="DC58F8F18EB38B4788DF4BBB378CC714">
    <w:name w:val="DC58F8F18EB38B4788DF4BBB378CC714"/>
  </w:style>
  <w:style w:type="paragraph" w:customStyle="1" w:styleId="E4B84A9C74523A4E9F71771178CE32A3">
    <w:name w:val="E4B84A9C74523A4E9F71771178CE32A3"/>
  </w:style>
  <w:style w:type="paragraph" w:customStyle="1" w:styleId="6632FA1CA1FE4444AD6FA33A86CC2B99">
    <w:name w:val="6632FA1CA1FE4444AD6FA33A86CC2B99"/>
  </w:style>
  <w:style w:type="paragraph" w:customStyle="1" w:styleId="74450A4071F5A6428AB04E514BC2EA93">
    <w:name w:val="74450A4071F5A6428AB04E514BC2EA93"/>
  </w:style>
  <w:style w:type="paragraph" w:customStyle="1" w:styleId="051AF3E408815440B320C8DDFC394689">
    <w:name w:val="051AF3E408815440B320C8DDFC394689"/>
  </w:style>
  <w:style w:type="paragraph" w:customStyle="1" w:styleId="38287E032AC7254493D55AD4C8A4F3BE">
    <w:name w:val="38287E032AC7254493D55AD4C8A4F3BE"/>
  </w:style>
  <w:style w:type="paragraph" w:customStyle="1" w:styleId="E3128E2B16379D42B9F056B7145167DF">
    <w:name w:val="E3128E2B16379D42B9F056B7145167DF"/>
  </w:style>
  <w:style w:type="paragraph" w:customStyle="1" w:styleId="930B482A70C8044DA7484F6952A40C51">
    <w:name w:val="930B482A70C8044DA7484F6952A40C51"/>
  </w:style>
  <w:style w:type="paragraph" w:customStyle="1" w:styleId="53004A427782C94CB218A448F21BF61B">
    <w:name w:val="53004A427782C94CB218A448F21BF61B"/>
  </w:style>
  <w:style w:type="paragraph" w:customStyle="1" w:styleId="E920F3C89BF58942AD0E3141CE9878CB">
    <w:name w:val="E920F3C89BF58942AD0E3141CE9878CB"/>
  </w:style>
  <w:style w:type="paragraph" w:customStyle="1" w:styleId="6FA17D9D7B75024E9E8D1BACADF8C8EE">
    <w:name w:val="6FA17D9D7B75024E9E8D1BACADF8C8EE"/>
  </w:style>
  <w:style w:type="paragraph" w:customStyle="1" w:styleId="43A58AD714F07942A57ABEA325DA06A6">
    <w:name w:val="43A58AD714F07942A57ABEA325DA06A6"/>
  </w:style>
  <w:style w:type="paragraph" w:customStyle="1" w:styleId="AA2C55D2BE910E4E8329298271433F24">
    <w:name w:val="AA2C55D2BE910E4E8329298271433F24"/>
  </w:style>
  <w:style w:type="paragraph" w:customStyle="1" w:styleId="949F0C9313BC1248AA9AC1DB11CEAB82">
    <w:name w:val="949F0C9313BC1248AA9AC1DB11CEAB82"/>
  </w:style>
  <w:style w:type="paragraph" w:customStyle="1" w:styleId="C67F03B6CEA92444AF5564759FD74027">
    <w:name w:val="C67F03B6CEA92444AF5564759FD74027"/>
  </w:style>
  <w:style w:type="paragraph" w:customStyle="1" w:styleId="DF78A5BF2E1C734EA757725F7FDA43E3">
    <w:name w:val="DF78A5BF2E1C734EA757725F7FDA43E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/>
      <w:contextualSpacing/>
    </w:pPr>
    <w:rPr>
      <w:sz w:val="22"/>
      <w:szCs w:val="21"/>
      <w:lang w:eastAsia="ja-JP"/>
    </w:rPr>
  </w:style>
  <w:style w:type="paragraph" w:customStyle="1" w:styleId="85C62D775A890F45BE94EEC3EA4CB56C">
    <w:name w:val="85C62D775A890F45BE94EEC3EA4CB56C"/>
  </w:style>
  <w:style w:type="paragraph" w:customStyle="1" w:styleId="073D9D3F22C1174097BED845F0AD00A8">
    <w:name w:val="073D9D3F22C1174097BED845F0AD00A8"/>
  </w:style>
  <w:style w:type="paragraph" w:customStyle="1" w:styleId="AC03495586EFC949873CA9B7B38937CF">
    <w:name w:val="AC03495586EFC949873CA9B7B38937CF"/>
  </w:style>
  <w:style w:type="paragraph" w:customStyle="1" w:styleId="B8974EEE0C880D468D79E436DAE2A41A">
    <w:name w:val="B8974EEE0C880D468D79E436DAE2A41A"/>
  </w:style>
  <w:style w:type="paragraph" w:customStyle="1" w:styleId="F1D518BAFEA9804D81C31767B4F49A97">
    <w:name w:val="F1D518BAFEA9804D81C31767B4F49A97"/>
  </w:style>
  <w:style w:type="paragraph" w:customStyle="1" w:styleId="D62D4D9EA9BC374299DFDD0B50804A5A">
    <w:name w:val="D62D4D9EA9BC374299DFDD0B50804A5A"/>
  </w:style>
  <w:style w:type="paragraph" w:customStyle="1" w:styleId="E747A46BA8DBFF489CE26B254C8ED223">
    <w:name w:val="E747A46BA8DBFF489CE26B254C8ED223"/>
  </w:style>
  <w:style w:type="paragraph" w:customStyle="1" w:styleId="F6EDDF385B5C584388859168C99D5F74">
    <w:name w:val="F6EDDF385B5C584388859168C99D5F74"/>
  </w:style>
  <w:style w:type="paragraph" w:customStyle="1" w:styleId="C895572A1E50CD4BAB07927EDBDD6D32">
    <w:name w:val="C895572A1E50CD4BAB07927EDBDD6D32"/>
  </w:style>
  <w:style w:type="paragraph" w:customStyle="1" w:styleId="74966DF18376704B983852D8F38319AC">
    <w:name w:val="74966DF18376704B983852D8F38319AC"/>
  </w:style>
  <w:style w:type="paragraph" w:customStyle="1" w:styleId="45C5FAF6BF47104BA7D0FB2F6EA00549">
    <w:name w:val="45C5FAF6BF47104BA7D0FB2F6EA00549"/>
    <w:rsid w:val="00CB4885"/>
  </w:style>
  <w:style w:type="paragraph" w:customStyle="1" w:styleId="5FC31ACB197DEF4B9653028320FD8594">
    <w:name w:val="5FC31ACB197DEF4B9653028320FD8594"/>
    <w:rsid w:val="00DD663E"/>
  </w:style>
  <w:style w:type="paragraph" w:customStyle="1" w:styleId="30B3869B8395224F86CAD7AD5898B7F1">
    <w:name w:val="30B3869B8395224F86CAD7AD5898B7F1"/>
    <w:rsid w:val="00DD663E"/>
  </w:style>
  <w:style w:type="paragraph" w:customStyle="1" w:styleId="98514DF891DFAB41A6881024771295E3">
    <w:name w:val="98514DF891DFAB41A6881024771295E3"/>
    <w:rsid w:val="00DD663E"/>
  </w:style>
  <w:style w:type="paragraph" w:customStyle="1" w:styleId="F4F988B40CD1C1408124019B130EC410">
    <w:name w:val="F4F988B40CD1C1408124019B130EC410"/>
    <w:rsid w:val="00DD663E"/>
  </w:style>
  <w:style w:type="paragraph" w:customStyle="1" w:styleId="CA5D89E940775141B788F7E034A6CD92">
    <w:name w:val="CA5D89E940775141B788F7E034A6CD92"/>
    <w:rsid w:val="00DD6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{DF7ECFE2-7B01-5C49-9C76-262E9B2C9C07}tf03463088.dotx</Template>
  <TotalTime>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Nanda, Biswa Ranjan</dc:creator>
  <cp:lastModifiedBy>Nanda, Biswa Ranjan</cp:lastModifiedBy>
  <cp:revision>4</cp:revision>
  <dcterms:created xsi:type="dcterms:W3CDTF">2018-03-19T07:48:00Z</dcterms:created>
  <dcterms:modified xsi:type="dcterms:W3CDTF">2018-03-19T07:51:00Z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